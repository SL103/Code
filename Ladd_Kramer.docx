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84"/>
        <w:gridCol w:w="3090"/>
        <w:gridCol w:w="3155"/>
      </w:tblGrid>
      <w:tr w:rsidRPr="001700F2" w:rsidR="00F316AD" w:rsidTr="241EC33A" w14:paraId="3B6D1416" w14:textId="77777777">
        <w:trPr>
          <w:trHeight w:val="1498"/>
        </w:trPr>
        <w:tc>
          <w:tcPr>
            <w:tcW w:w="9329" w:type="dxa"/>
            <w:gridSpan w:val="3"/>
            <w:tcBorders>
              <w:top w:val="single" w:color="BF9268" w:themeColor="accent2" w:sz="24" w:space="0"/>
              <w:left w:val="single" w:color="BF9268" w:themeColor="accent2" w:sz="24" w:space="0"/>
              <w:bottom w:val="single" w:color="BF9268" w:themeColor="accent2" w:sz="24" w:space="0"/>
              <w:right w:val="single" w:color="BF9268" w:themeColor="accent2" w:sz="24" w:space="0"/>
            </w:tcBorders>
            <w:shd w:val="clear" w:color="auto" w:fill="FFFFFF" w:themeFill="background1"/>
            <w:tcMar/>
          </w:tcPr>
          <w:p w:rsidRPr="00DD08FC" w:rsidR="00F316AD" w:rsidP="00F316AD" w:rsidRDefault="00FE5E57" w14:paraId="502BD3A3" w14:textId="029B5654">
            <w:pPr>
              <w:pStyle w:val="Title"/>
              <w:rPr>
                <w:rFonts w:asciiTheme="majorHAnsi" w:hAnsiTheme="majorHAnsi" w:cstheme="majorHAnsi"/>
              </w:rPr>
            </w:pPr>
            <w:r w:rsidRPr="00DD08FC">
              <w:rPr>
                <w:rFonts w:asciiTheme="majorHAnsi" w:hAnsiTheme="majorHAnsi" w:cstheme="majorHAnsi"/>
                <w:sz w:val="72"/>
                <w:szCs w:val="32"/>
              </w:rPr>
              <w:t>LADD KRAMER</w:t>
            </w:r>
          </w:p>
          <w:p w:rsidRPr="00DD08FC" w:rsidR="00F316AD" w:rsidP="00D20DA9" w:rsidRDefault="00FE5E57" w14:paraId="3C62F566" w14:textId="198D3272">
            <w:pPr>
              <w:pStyle w:val="Subtitle"/>
            </w:pPr>
            <w:r w:rsidRPr="00DD08FC">
              <w:rPr>
                <w:sz w:val="36"/>
                <w:szCs w:val="30"/>
              </w:rPr>
              <w:t xml:space="preserve">Software </w:t>
            </w:r>
            <w:r w:rsidR="00921F0C">
              <w:rPr>
                <w:sz w:val="36"/>
                <w:szCs w:val="30"/>
              </w:rPr>
              <w:t>Engineer</w:t>
            </w:r>
            <w:r w:rsidRPr="00DD08FC" w:rsidR="00F316AD">
              <w:rPr>
                <w:sz w:val="36"/>
                <w:szCs w:val="30"/>
              </w:rPr>
              <w:t xml:space="preserve"> </w:t>
            </w:r>
          </w:p>
        </w:tc>
      </w:tr>
      <w:tr w:rsidRPr="001700F2" w:rsidR="00F316AD" w:rsidTr="241EC33A" w14:paraId="7E6E3CDE" w14:textId="77777777">
        <w:trPr>
          <w:trHeight w:val="852"/>
        </w:trPr>
        <w:tc>
          <w:tcPr>
            <w:tcW w:w="3106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E5E57" w14:paraId="62A85526" w14:textId="5E28D087">
            <w:pPr>
              <w:jc w:val="center"/>
            </w:pPr>
            <w:r>
              <w:t>231 McCarrey St. #9</w:t>
            </w:r>
          </w:p>
        </w:tc>
        <w:tc>
          <w:tcPr>
            <w:tcW w:w="3117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E5E57" w14:paraId="6ED785BE" w14:textId="7CD0668B">
            <w:pPr>
              <w:jc w:val="center"/>
            </w:pPr>
            <w:r>
              <w:t>(907)-602-6117</w:t>
            </w:r>
          </w:p>
        </w:tc>
        <w:tc>
          <w:tcPr>
            <w:tcW w:w="3104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02784C" w14:paraId="5D32BC4A" w14:textId="5E5AB265">
            <w:pPr>
              <w:jc w:val="center"/>
            </w:pPr>
            <w:r>
              <w:t>L</w:t>
            </w:r>
            <w:r w:rsidR="00FE5E57">
              <w:t>addkramer7991@live.com</w:t>
            </w:r>
            <w:r w:rsidRPr="001700F2" w:rsidR="00D20DA9">
              <w:t xml:space="preserve"> </w:t>
            </w:r>
          </w:p>
        </w:tc>
      </w:tr>
      <w:tr w:rsidRPr="001700F2" w:rsidR="00CD50FD" w:rsidTr="241EC33A" w14:paraId="0BA3FF79" w14:textId="77777777">
        <w:trPr>
          <w:trHeight w:val="243"/>
        </w:trPr>
        <w:tc>
          <w:tcPr>
            <w:tcW w:w="3106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CD50FD" w:rsidRDefault="00CD50FD" w14:paraId="6622169E" w14:textId="77777777"/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687D9F" w14:paraId="44CAA2E9" w14:textId="77777777">
            <w:pPr>
              <w:pStyle w:val="Heading1"/>
            </w:pPr>
            <w:sdt>
              <w:sdtPr>
                <w:id w:val="1460613821"/>
                <w:placeholder>
                  <w:docPart w:val="EAD9ADEAC3DF4ADB9D669527A30D17C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2CD8939F" w14:textId="77777777"/>
        </w:tc>
      </w:tr>
      <w:tr w:rsidRPr="001700F2" w:rsidR="00CD50FD" w:rsidTr="241EC33A" w14:paraId="28A5D85F" w14:textId="77777777">
        <w:trPr>
          <w:trHeight w:val="243"/>
        </w:trPr>
        <w:tc>
          <w:tcPr>
            <w:tcW w:w="3106" w:type="dxa"/>
            <w:tcBorders>
              <w:top w:val="single" w:color="BF9268" w:themeColor="accent2" w:sz="18" w:space="0"/>
            </w:tcBorders>
            <w:tcMar/>
          </w:tcPr>
          <w:p w:rsidRPr="001700F2" w:rsidR="00CD50FD" w:rsidP="00CD50FD" w:rsidRDefault="00CD50FD" w14:paraId="2D8C8E17" w14:textId="77777777"/>
        </w:tc>
        <w:tc>
          <w:tcPr>
            <w:tcW w:w="3117" w:type="dxa"/>
            <w:vMerge/>
            <w:tcMar/>
            <w:vAlign w:val="center"/>
          </w:tcPr>
          <w:p w:rsidRPr="001700F2" w:rsidR="00CD50FD" w:rsidP="0040233B" w:rsidRDefault="00CD50FD" w14:paraId="0433C6A0" w14:textId="77777777">
            <w:pPr>
              <w:pStyle w:val="Heading1"/>
            </w:pPr>
          </w:p>
        </w:tc>
        <w:tc>
          <w:tcPr>
            <w:tcW w:w="3104" w:type="dxa"/>
            <w:tcBorders>
              <w:top w:val="single" w:color="BF9268" w:themeColor="accent2" w:sz="18" w:space="0"/>
            </w:tcBorders>
            <w:tcMar/>
          </w:tcPr>
          <w:p w:rsidRPr="001700F2" w:rsidR="00CD50FD" w:rsidRDefault="00CD50FD" w14:paraId="5157996D" w14:textId="77777777">
            <w:pPr>
              <w:rPr>
                <w:noProof/>
              </w:rPr>
            </w:pPr>
          </w:p>
        </w:tc>
      </w:tr>
      <w:tr w:rsidRPr="001700F2" w:rsidR="0040233B" w:rsidTr="241EC33A" w14:paraId="76BC7FBA" w14:textId="77777777">
        <w:trPr>
          <w:trHeight w:val="1368"/>
        </w:trPr>
        <w:tc>
          <w:tcPr>
            <w:tcW w:w="9329" w:type="dxa"/>
            <w:gridSpan w:val="3"/>
            <w:tcMar/>
            <w:vAlign w:val="center"/>
          </w:tcPr>
          <w:p w:rsidRPr="0001285F" w:rsidR="0040233B" w:rsidP="0001285F" w:rsidRDefault="005369DA" w14:paraId="7D6A6BF5" w14:textId="06A74F7E">
            <w:pPr>
              <w:pStyle w:val="Text"/>
              <w:jc w:val="center"/>
              <w:rPr>
                <w:rFonts w:cstheme="minorHAnsi"/>
                <w:sz w:val="24"/>
                <w:szCs w:val="32"/>
              </w:rPr>
            </w:pPr>
            <w:r w:rsidRPr="0001285F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 xml:space="preserve">To obtain a fresher position as a software engineer in a fast-paced organization where technical skills and creative thinking are useful. A highly motivated software engineer seeking to get a position in a reputed company, where I can use my skills and knowledge to learn new things and grow as a software </w:t>
            </w:r>
            <w:r w:rsidR="00921F0C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>engineer</w:t>
            </w:r>
            <w:r w:rsidRPr="0001285F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>.</w:t>
            </w:r>
          </w:p>
        </w:tc>
      </w:tr>
      <w:tr w:rsidRPr="001700F2" w:rsidR="00CD50FD" w:rsidTr="241EC33A" w14:paraId="76F09A5C" w14:textId="77777777">
        <w:trPr>
          <w:trHeight w:val="25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687D9F" w14:paraId="387CE7CD" w14:textId="77777777">
            <w:pPr>
              <w:pStyle w:val="Heading2"/>
            </w:pPr>
            <w:sdt>
              <w:sdtPr>
                <w:id w:val="-1907296240"/>
                <w:placeholder>
                  <w:docPart w:val="1E79010E4BE34B1B9741EB704A0AE3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1C27C8F0ACC47AC89994568DD3F432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687D9F" w14:paraId="2AD5663C" w14:textId="77777777">
            <w:pPr>
              <w:pStyle w:val="Heading1"/>
            </w:pPr>
            <w:sdt>
              <w:sdtPr>
                <w:id w:val="-1748876717"/>
                <w:placeholder>
                  <w:docPart w:val="B083C503DC644D3595C4A779E43AED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EXPERIENCE</w:t>
                </w:r>
              </w:sdtContent>
            </w:sdt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57BFDF91" w14:textId="77777777"/>
        </w:tc>
      </w:tr>
      <w:tr w:rsidRPr="001700F2" w:rsidR="00CD50FD" w:rsidTr="241EC33A" w14:paraId="1616157D" w14:textId="77777777">
        <w:trPr>
          <w:trHeight w:val="255"/>
        </w:trPr>
        <w:tc>
          <w:tcPr>
            <w:tcW w:w="3106" w:type="dxa"/>
            <w:vMerge/>
            <w:tcMar/>
            <w:vAlign w:val="center"/>
          </w:tcPr>
          <w:p w:rsidRPr="001700F2" w:rsidR="00CD50FD" w:rsidP="0040233B" w:rsidRDefault="00CD50FD" w14:paraId="075EAFB7" w14:textId="77777777">
            <w:pPr>
              <w:pStyle w:val="Heading2"/>
            </w:pPr>
          </w:p>
        </w:tc>
        <w:tc>
          <w:tcPr>
            <w:tcW w:w="3117" w:type="dxa"/>
            <w:vMerge/>
            <w:tcMar/>
            <w:vAlign w:val="center"/>
          </w:tcPr>
          <w:p w:rsidRPr="001700F2" w:rsidR="00CD50FD" w:rsidP="0040233B" w:rsidRDefault="00CD50FD" w14:paraId="5687AF5C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RDefault="00CD50FD" w14:paraId="2E5F38E3" w14:textId="77777777"/>
        </w:tc>
      </w:tr>
      <w:tr w:rsidRPr="001700F2" w:rsidR="0040233B" w:rsidTr="241EC33A" w14:paraId="715527BF" w14:textId="77777777">
        <w:trPr>
          <w:trHeight w:val="3947"/>
        </w:trPr>
        <w:tc>
          <w:tcPr>
            <w:tcW w:w="3106" w:type="dxa"/>
            <w:shd w:val="clear" w:color="auto" w:fill="F2F2F2" w:themeFill="background1" w:themeFillShade="F2"/>
            <w:tcMar/>
          </w:tcPr>
          <w:p w:rsidRPr="001700F2" w:rsidR="0040233B" w:rsidP="0040233B" w:rsidRDefault="0040233B" w14:paraId="684318A6" w14:textId="77777777">
            <w:pPr>
              <w:pStyle w:val="Text"/>
            </w:pPr>
          </w:p>
          <w:p w:rsidR="00FE5E57" w:rsidP="00B6427B" w:rsidRDefault="00FE5E57" w14:paraId="3668E369" w14:textId="20A99199">
            <w:pPr>
              <w:pStyle w:val="Text"/>
            </w:pPr>
            <w:r w:rsidRPr="00FE5E57">
              <w:rPr>
                <w:b/>
                <w:bCs/>
              </w:rPr>
              <w:t>Charter College</w:t>
            </w:r>
            <w:r>
              <w:t>,</w:t>
            </w:r>
          </w:p>
          <w:p w:rsidR="00FE5E57" w:rsidP="00B6427B" w:rsidRDefault="00FE5E57" w14:paraId="47C464B9" w14:textId="77777777">
            <w:pPr>
              <w:pStyle w:val="Text"/>
              <w:rPr>
                <w:b/>
                <w:bCs/>
              </w:rPr>
            </w:pPr>
            <w:r>
              <w:t xml:space="preserve">Anchorage, AK – </w:t>
            </w:r>
            <w:r w:rsidRPr="00FE5E57">
              <w:rPr>
                <w:b/>
                <w:bCs/>
              </w:rPr>
              <w:t>HVAC/R</w:t>
            </w:r>
          </w:p>
          <w:p w:rsidRPr="00FE5E57" w:rsidR="00FE5E57" w:rsidP="00B6427B" w:rsidRDefault="00FE5E57" w14:paraId="702988ED" w14:textId="3DF3A9C3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EPA Universal</w:t>
            </w:r>
          </w:p>
          <w:p w:rsidRPr="001700F2" w:rsidR="00D20DA9" w:rsidP="00B6427B" w:rsidRDefault="00CC62BE" w14:paraId="01DF8AE9" w14:textId="705FC06D">
            <w:pPr>
              <w:pStyle w:val="Text"/>
            </w:pPr>
            <w:r>
              <w:t>June</w:t>
            </w:r>
            <w:r w:rsidR="00FE5E57">
              <w:t xml:space="preserve"> 2018</w:t>
            </w:r>
          </w:p>
          <w:p w:rsidRPr="001700F2" w:rsidR="00D20DA9" w:rsidP="0040233B" w:rsidRDefault="00D20DA9" w14:paraId="77E0C9EF" w14:textId="77777777">
            <w:pPr>
              <w:pStyle w:val="Text"/>
            </w:pPr>
          </w:p>
        </w:tc>
        <w:tc>
          <w:tcPr>
            <w:tcW w:w="6222" w:type="dxa"/>
            <w:gridSpan w:val="2"/>
            <w:tcMar/>
            <w:vAlign w:val="center"/>
          </w:tcPr>
          <w:p w:rsidRPr="007C4DBD" w:rsidR="00D20DA9" w:rsidP="003D4A78" w:rsidRDefault="003279F0" w14:paraId="05AFC600" w14:textId="285BF029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December 2019 - Current</w:t>
            </w:r>
          </w:p>
          <w:p w:rsidRPr="00D84432" w:rsidR="00D20DA9" w:rsidP="003D4A78" w:rsidRDefault="003279F0" w14:paraId="434B8EE5" w14:textId="7E41245E">
            <w:pPr>
              <w:pStyle w:val="Text"/>
              <w:rPr>
                <w:sz w:val="22"/>
                <w:szCs w:val="28"/>
              </w:rPr>
            </w:pPr>
            <w:r w:rsidRPr="00D84432">
              <w:rPr>
                <w:sz w:val="22"/>
                <w:szCs w:val="28"/>
              </w:rPr>
              <w:t>Heat/Vent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Service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Anchorage School District</w:t>
            </w:r>
          </w:p>
          <w:p w:rsidRPr="007C4DBD" w:rsidR="0040233B" w:rsidP="003D4A78" w:rsidRDefault="0040233B" w14:paraId="44B5B711" w14:textId="2D181B28">
            <w:pPr>
              <w:pStyle w:val="Text"/>
              <w:rPr>
                <w:sz w:val="24"/>
                <w:szCs w:val="32"/>
              </w:rPr>
            </w:pPr>
          </w:p>
          <w:p w:rsidRPr="007C4DBD" w:rsidR="00D20DA9" w:rsidP="003D4A78" w:rsidRDefault="003279F0" w14:paraId="0A3CD2C8" w14:textId="6DFA80B0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June 2017 – December 2019</w:t>
            </w:r>
          </w:p>
          <w:p w:rsidRPr="00D84432" w:rsidR="00D20DA9" w:rsidP="003D4A78" w:rsidRDefault="003279F0" w14:paraId="5A6F00B2" w14:textId="2FFB0C54">
            <w:pPr>
              <w:pStyle w:val="Text"/>
              <w:rPr>
                <w:sz w:val="22"/>
                <w:szCs w:val="28"/>
              </w:rPr>
            </w:pPr>
            <w:r w:rsidRPr="00D84432">
              <w:rPr>
                <w:sz w:val="22"/>
                <w:szCs w:val="28"/>
              </w:rPr>
              <w:t>Service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Handy Man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Weidner Apartment Homes</w:t>
            </w:r>
          </w:p>
          <w:p w:rsidRPr="007C4DBD" w:rsidR="0040233B" w:rsidP="003D4A78" w:rsidRDefault="0040233B" w14:paraId="6F7A95C9" w14:textId="10D6A1FB">
            <w:pPr>
              <w:pStyle w:val="Text"/>
              <w:rPr>
                <w:sz w:val="24"/>
                <w:szCs w:val="32"/>
              </w:rPr>
            </w:pPr>
          </w:p>
          <w:p w:rsidRPr="007C4DBD" w:rsidR="0040233B" w:rsidP="003D4A78" w:rsidRDefault="003279F0" w14:paraId="4CD13A27" w14:textId="04FE5740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September 2015 – December 2019</w:t>
            </w:r>
          </w:p>
          <w:p w:rsidRPr="001700F2" w:rsidR="0040233B" w:rsidP="003D4A78" w:rsidRDefault="007C4DBD" w14:paraId="3CD27812" w14:textId="13D09BA3">
            <w:pPr>
              <w:pStyle w:val="Text"/>
            </w:pPr>
            <w:r w:rsidRPr="00D84432">
              <w:rPr>
                <w:sz w:val="22"/>
                <w:szCs w:val="28"/>
              </w:rPr>
              <w:t>Manager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40233B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Maintenance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40233B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 w:rsidR="003279F0">
              <w:rPr>
                <w:sz w:val="22"/>
                <w:szCs w:val="28"/>
              </w:rPr>
              <w:t>Carl’s Jr</w:t>
            </w:r>
            <w:r w:rsidRPr="00D84432" w:rsidR="00715D78">
              <w:rPr>
                <w:sz w:val="22"/>
                <w:szCs w:val="28"/>
              </w:rPr>
              <w:t>.</w:t>
            </w:r>
          </w:p>
        </w:tc>
      </w:tr>
      <w:tr w:rsidRPr="001700F2" w:rsidR="00CD50FD" w:rsidTr="241EC33A" w14:paraId="55A92E41" w14:textId="77777777">
        <w:trPr>
          <w:trHeight w:val="31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687D9F" w14:paraId="6AE2C917" w14:textId="77777777">
            <w:pPr>
              <w:pStyle w:val="Heading2"/>
            </w:pPr>
            <w:sdt>
              <w:sdtPr>
                <w:id w:val="1066377136"/>
                <w:placeholder>
                  <w:docPart w:val="C113A3A5206B44DCA66BBD3E1185FC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D26A79" w:rsidR="00D20DA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CB7802ED04B5467FB4A86E5E47515FB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914100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3D4A78" w:rsidRDefault="008243CA" w14:paraId="19495731" w14:textId="2B29F652">
            <w:pPr>
              <w:pStyle w:val="Heading1"/>
            </w:pPr>
            <w:r>
              <w:t>LANGUAGES</w:t>
            </w:r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3D4A78" w:rsidRDefault="00CD50FD" w14:paraId="2DA2B291" w14:textId="77777777">
            <w:pPr>
              <w:jc w:val="center"/>
            </w:pPr>
          </w:p>
        </w:tc>
      </w:tr>
      <w:tr w:rsidRPr="001700F2" w:rsidR="00CD50FD" w:rsidTr="241EC33A" w14:paraId="7BD0E563" w14:textId="77777777">
        <w:trPr>
          <w:trHeight w:val="255"/>
        </w:trPr>
        <w:tc>
          <w:tcPr>
            <w:tcW w:w="3106" w:type="dxa"/>
            <w:vMerge/>
            <w:tcMar/>
            <w:vAlign w:val="center"/>
          </w:tcPr>
          <w:p w:rsidRPr="001700F2" w:rsidR="00CD50FD" w:rsidP="00CD50FD" w:rsidRDefault="00CD50FD" w14:paraId="56605BB0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3117" w:type="dxa"/>
            <w:vMerge/>
            <w:tcMar/>
            <w:vAlign w:val="center"/>
          </w:tcPr>
          <w:p w:rsidRPr="001700F2" w:rsidR="00CD50FD" w:rsidP="003D4A78" w:rsidRDefault="00CD50FD" w14:paraId="49AA543E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P="003D4A78" w:rsidRDefault="00CD50FD" w14:paraId="266E982E" w14:textId="77777777">
            <w:pPr>
              <w:jc w:val="center"/>
            </w:pPr>
          </w:p>
        </w:tc>
      </w:tr>
      <w:tr w:rsidRPr="001700F2" w:rsidR="00CD50FD" w:rsidTr="241EC33A" w14:paraId="738B5570" w14:textId="77777777">
        <w:trPr>
          <w:trHeight w:val="1620"/>
        </w:trPr>
        <w:tc>
          <w:tcPr>
            <w:tcW w:w="3106" w:type="dxa"/>
            <w:shd w:val="clear" w:color="auto" w:fill="F2F2F2" w:themeFill="background1" w:themeFillShade="F2"/>
            <w:tcMar/>
            <w:vAlign w:val="center"/>
          </w:tcPr>
          <w:p w:rsidR="00E3026C" w:rsidP="00B6427B" w:rsidRDefault="00030B50" w14:paraId="4A8F2562" w14:textId="77777777">
            <w:pPr>
              <w:pStyle w:val="Text"/>
            </w:pPr>
            <w:r>
              <w:t>Troubleshooting</w:t>
            </w:r>
          </w:p>
          <w:p w:rsidR="001926CB" w:rsidP="00B6427B" w:rsidRDefault="00E3026C" w14:paraId="68ABE2B4" w14:textId="77777777">
            <w:pPr>
              <w:pStyle w:val="Text"/>
            </w:pPr>
            <w:r>
              <w:t>Bookkeeping</w:t>
            </w:r>
          </w:p>
          <w:p w:rsidRPr="0075759C" w:rsidR="0075759C" w:rsidP="00B6427B" w:rsidRDefault="001926CB" w14:paraId="4A9187CB" w14:textId="244362D1">
            <w:pPr>
              <w:pStyle w:val="Text"/>
            </w:pPr>
            <w:r>
              <w:t>Leadership</w:t>
            </w:r>
          </w:p>
          <w:p w:rsidR="008B73AB" w:rsidP="00B6427B" w:rsidRDefault="00AC04CF" w14:paraId="539E0F4B" w14:textId="77777777">
            <w:pPr>
              <w:pStyle w:val="Text"/>
            </w:pPr>
            <w:r>
              <w:t>Debugging</w:t>
            </w:r>
          </w:p>
          <w:p w:rsidR="00E3026C" w:rsidP="00B6427B" w:rsidRDefault="008B73AB" w14:paraId="5C74B1D8" w14:textId="4832A34C">
            <w:pPr>
              <w:pStyle w:val="Text"/>
            </w:pPr>
            <w:r>
              <w:t>Perseverance</w:t>
            </w:r>
          </w:p>
          <w:p w:rsidRPr="00E3026C" w:rsidR="00E3026C" w:rsidP="00B6427B" w:rsidRDefault="00E3026C" w14:paraId="6BDFA003" w14:textId="59AF7D5D">
            <w:pPr>
              <w:pStyle w:val="Text"/>
            </w:pPr>
            <w:r>
              <w:t>Diagnostics</w:t>
            </w:r>
          </w:p>
        </w:tc>
        <w:tc>
          <w:tcPr>
            <w:tcW w:w="6222" w:type="dxa"/>
            <w:gridSpan w:val="2"/>
            <w:tcMar/>
            <w:vAlign w:val="center"/>
          </w:tcPr>
          <w:p w:rsidR="008243CA" w:rsidP="003D4A78" w:rsidRDefault="008243CA" w14:paraId="4ECB63F2" w14:textId="77777777">
            <w:pPr>
              <w:pStyle w:val="Text"/>
              <w:jc w:val="center"/>
            </w:pPr>
          </w:p>
          <w:p w:rsidR="008243CA" w:rsidP="003D4A78" w:rsidRDefault="008243CA" w14:paraId="2B8105FB" w14:textId="77777777">
            <w:pPr>
              <w:pStyle w:val="Text"/>
              <w:jc w:val="center"/>
            </w:pPr>
          </w:p>
          <w:p w:rsidRPr="008243CA" w:rsidR="00D20DA9" w:rsidP="003D4A78" w:rsidRDefault="008243CA" w14:paraId="167CFB8E" w14:textId="4476D5DB">
            <w:pPr>
              <w:pStyle w:val="Text"/>
              <w:jc w:val="center"/>
              <w:rPr>
                <w:sz w:val="24"/>
              </w:rPr>
            </w:pPr>
            <w:r w:rsidRPr="008243CA">
              <w:rPr>
                <w:sz w:val="24"/>
              </w:rPr>
              <w:t>HTML, CSS, Python, JavaScript</w:t>
            </w:r>
            <w:r>
              <w:rPr>
                <w:sz w:val="24"/>
              </w:rPr>
              <w:t>.</w:t>
            </w:r>
          </w:p>
          <w:p w:rsidRPr="001700F2" w:rsidR="00D20DA9" w:rsidP="003D4A78" w:rsidRDefault="00D20DA9" w14:paraId="53CB33A7" w14:textId="3C69420F">
            <w:pPr>
              <w:pStyle w:val="Text"/>
              <w:jc w:val="center"/>
            </w:pPr>
          </w:p>
          <w:p w:rsidRPr="001700F2" w:rsidR="00CD50FD" w:rsidP="003D4A78" w:rsidRDefault="00CD50FD" w14:paraId="358968EE" w14:textId="77777777">
            <w:pPr>
              <w:pStyle w:val="Text"/>
              <w:jc w:val="center"/>
            </w:pPr>
          </w:p>
        </w:tc>
      </w:tr>
      <w:tr w:rsidRPr="001700F2" w:rsidR="00CD50FD" w:rsidTr="241EC33A" w14:paraId="11873795" w14:textId="77777777">
        <w:trPr>
          <w:trHeight w:val="31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</w:tcPr>
          <w:p w:rsidRPr="001700F2" w:rsidR="00CD50FD" w:rsidP="00B6427B" w:rsidRDefault="00CD50FD" w14:paraId="4359A7DE" w14:textId="77777777"/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3D4A78" w:rsidRDefault="00604B59" w14:paraId="6189C4FD" w14:textId="0DFF92C9">
            <w:pPr>
              <w:pStyle w:val="Heading1"/>
            </w:pPr>
            <w:r w:rsidR="241EC33A">
              <w:rPr/>
              <w:t>PROJECTS</w:t>
            </w:r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3D4A78" w:rsidRDefault="00CD50FD" w14:paraId="7D5719D7" w14:textId="77777777">
            <w:pPr>
              <w:jc w:val="center"/>
            </w:pPr>
          </w:p>
        </w:tc>
      </w:tr>
      <w:tr w:rsidRPr="001700F2" w:rsidR="00CD50FD" w:rsidTr="241EC33A" w14:paraId="1A5D8C64" w14:textId="77777777">
        <w:trPr>
          <w:trHeight w:val="255"/>
        </w:trPr>
        <w:tc>
          <w:tcPr>
            <w:tcW w:w="3106" w:type="dxa"/>
            <w:vMerge/>
            <w:tcMar/>
          </w:tcPr>
          <w:p w:rsidRPr="001700F2" w:rsidR="00CD50FD" w:rsidRDefault="00CD50FD" w14:paraId="0B6C06F4" w14:textId="77777777"/>
        </w:tc>
        <w:tc>
          <w:tcPr>
            <w:tcW w:w="3117" w:type="dxa"/>
            <w:vMerge/>
            <w:tcMar/>
            <w:vAlign w:val="center"/>
          </w:tcPr>
          <w:p w:rsidRPr="001700F2" w:rsidR="00CD50FD" w:rsidP="003D4A78" w:rsidRDefault="00CD50FD" w14:paraId="4A537E7B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P="003D4A78" w:rsidRDefault="00CD50FD" w14:paraId="0028053C" w14:textId="77777777">
            <w:pPr>
              <w:jc w:val="center"/>
            </w:pPr>
          </w:p>
        </w:tc>
      </w:tr>
      <w:tr w:rsidRPr="001700F2" w:rsidR="00CD50FD" w:rsidTr="241EC33A" w14:paraId="49840B07" w14:textId="77777777">
        <w:trPr>
          <w:trHeight w:val="1584"/>
        </w:trPr>
        <w:tc>
          <w:tcPr>
            <w:tcW w:w="3106" w:type="dxa"/>
            <w:shd w:val="clear" w:color="auto" w:fill="F2F2F2" w:themeFill="background1" w:themeFillShade="F2"/>
            <w:tcMar/>
          </w:tcPr>
          <w:p w:rsidRPr="001700F2" w:rsidR="00CD50FD" w:rsidRDefault="00CD50FD" w14:paraId="11DF97A6" w14:textId="77777777"/>
        </w:tc>
        <w:tc>
          <w:tcPr>
            <w:tcW w:w="6222" w:type="dxa"/>
            <w:gridSpan w:val="2"/>
            <w:tcMar/>
            <w:vAlign w:val="center"/>
          </w:tcPr>
          <w:p w:rsidR="008243CA" w:rsidP="003D4A78" w:rsidRDefault="008243CA" w14:paraId="2A7FB43C" w14:textId="77777777">
            <w:pPr>
              <w:pStyle w:val="Text"/>
              <w:jc w:val="center"/>
            </w:pPr>
          </w:p>
          <w:p w:rsidRPr="008243CA" w:rsidR="00CD50FD" w:rsidP="241EC33A" w:rsidRDefault="008243CA" w14:paraId="45859A1D" w14:textId="5B6C3234">
            <w:pPr>
              <w:pStyle w:val="Text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241EC33A" w:rsidR="241EC33A">
              <w:rPr>
                <w:b w:val="1"/>
                <w:bCs w:val="1"/>
                <w:sz w:val="24"/>
                <w:szCs w:val="24"/>
              </w:rPr>
              <w:t>Tetris</w:t>
            </w:r>
          </w:p>
          <w:p w:rsidRPr="008243CA" w:rsidR="00CD50FD" w:rsidP="241EC33A" w:rsidRDefault="008243CA" w14:paraId="59E53736" w14:textId="4D062A4B">
            <w:pPr>
              <w:pStyle w:val="Text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color w:val="404040" w:themeColor="text1" w:themeTint="BF" w:themeShade="FF"/>
                <w:sz w:val="20"/>
                <w:szCs w:val="20"/>
              </w:rPr>
            </w:pPr>
            <w:r w:rsidRPr="241EC33A" w:rsidR="241EC33A">
              <w:rPr>
                <w:sz w:val="24"/>
                <w:szCs w:val="24"/>
              </w:rPr>
              <w:t>A classic game that is proficiently emulated from VS Studio, JavaScript and a good amount of debugging.</w:t>
            </w:r>
          </w:p>
        </w:tc>
      </w:tr>
      <w:tr w:rsidRPr="001700F2" w:rsidR="00CD50FD" w:rsidTr="241EC33A" w14:paraId="788B149C" w14:textId="77777777">
        <w:trPr>
          <w:trHeight w:val="115"/>
        </w:trPr>
        <w:tc>
          <w:tcPr>
            <w:tcW w:w="3106" w:type="dxa"/>
            <w:tcMar/>
          </w:tcPr>
          <w:p w:rsidRPr="001700F2" w:rsidR="00CD50FD" w:rsidP="00CD50FD" w:rsidRDefault="00CD50FD" w14:paraId="69A7E169" w14:textId="77777777"/>
        </w:tc>
        <w:tc>
          <w:tcPr>
            <w:tcW w:w="6222" w:type="dxa"/>
            <w:gridSpan w:val="2"/>
            <w:tcMar/>
          </w:tcPr>
          <w:p w:rsidRPr="001700F2" w:rsidR="00CD50FD" w:rsidP="00CD50FD" w:rsidRDefault="00CD50FD" w14:paraId="687F5920" w14:textId="77777777"/>
        </w:tc>
      </w:tr>
    </w:tbl>
    <w:p w:rsidRPr="001700F2" w:rsidR="00C55D85" w:rsidRDefault="00C55D85" w14:paraId="5B2953C0" w14:textId="77777777"/>
    <w:sectPr w:rsidRPr="001700F2" w:rsidR="00C55D85" w:rsidSect="00F316AD">
      <w:headerReference w:type="default" r:id="rId6"/>
      <w:pgSz w:w="12240" w:h="15840" w:orient="portrait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D9F" w:rsidP="00F316AD" w:rsidRDefault="00687D9F" w14:paraId="569FFD29" w14:textId="77777777">
      <w:r>
        <w:separator/>
      </w:r>
    </w:p>
  </w:endnote>
  <w:endnote w:type="continuationSeparator" w:id="0">
    <w:p w:rsidR="00687D9F" w:rsidP="00F316AD" w:rsidRDefault="00687D9F" w14:paraId="294090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D9F" w:rsidP="00F316AD" w:rsidRDefault="00687D9F" w14:paraId="164DA1EC" w14:textId="77777777">
      <w:r>
        <w:separator/>
      </w:r>
    </w:p>
  </w:footnote>
  <w:footnote w:type="continuationSeparator" w:id="0">
    <w:p w:rsidR="00687D9F" w:rsidP="00F316AD" w:rsidRDefault="00687D9F" w14:paraId="0EB0CD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1700F2" w:rsidR="00F316AD" w:rsidRDefault="00F316AD" w14:paraId="51768919" w14:textId="77777777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0C9767" wp14:editId="081904B7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fillcolor="#303848 [3204]" stroked="f" w14:anchorId="100C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7"/>
    <w:rsid w:val="0001285F"/>
    <w:rsid w:val="0002784C"/>
    <w:rsid w:val="00030B50"/>
    <w:rsid w:val="000C096D"/>
    <w:rsid w:val="000E0BE8"/>
    <w:rsid w:val="001674B9"/>
    <w:rsid w:val="001700F2"/>
    <w:rsid w:val="001871FF"/>
    <w:rsid w:val="001926CB"/>
    <w:rsid w:val="001F4150"/>
    <w:rsid w:val="002037C4"/>
    <w:rsid w:val="0029715D"/>
    <w:rsid w:val="003279F0"/>
    <w:rsid w:val="003459E5"/>
    <w:rsid w:val="003C636B"/>
    <w:rsid w:val="003D4A78"/>
    <w:rsid w:val="0040233B"/>
    <w:rsid w:val="00404F84"/>
    <w:rsid w:val="00417663"/>
    <w:rsid w:val="004D0355"/>
    <w:rsid w:val="004E6224"/>
    <w:rsid w:val="005369DA"/>
    <w:rsid w:val="005925BC"/>
    <w:rsid w:val="005A7A1C"/>
    <w:rsid w:val="005D2581"/>
    <w:rsid w:val="005E3B5C"/>
    <w:rsid w:val="00604B59"/>
    <w:rsid w:val="00617740"/>
    <w:rsid w:val="00687D9F"/>
    <w:rsid w:val="006A3A9E"/>
    <w:rsid w:val="006B2E64"/>
    <w:rsid w:val="006C60E6"/>
    <w:rsid w:val="00715D78"/>
    <w:rsid w:val="0075759C"/>
    <w:rsid w:val="007C4DBD"/>
    <w:rsid w:val="00802059"/>
    <w:rsid w:val="008243CA"/>
    <w:rsid w:val="0089710E"/>
    <w:rsid w:val="008B73AB"/>
    <w:rsid w:val="008E5D2E"/>
    <w:rsid w:val="00914100"/>
    <w:rsid w:val="00921F0C"/>
    <w:rsid w:val="00A31A76"/>
    <w:rsid w:val="00A74E15"/>
    <w:rsid w:val="00AC04CF"/>
    <w:rsid w:val="00B6427B"/>
    <w:rsid w:val="00C55D85"/>
    <w:rsid w:val="00C576D3"/>
    <w:rsid w:val="00CC62BE"/>
    <w:rsid w:val="00CD50FD"/>
    <w:rsid w:val="00D20DA9"/>
    <w:rsid w:val="00D26A79"/>
    <w:rsid w:val="00D319A8"/>
    <w:rsid w:val="00D84432"/>
    <w:rsid w:val="00DC23B9"/>
    <w:rsid w:val="00DD08FC"/>
    <w:rsid w:val="00DD5C35"/>
    <w:rsid w:val="00E3026C"/>
    <w:rsid w:val="00EA03EF"/>
    <w:rsid w:val="00F1592B"/>
    <w:rsid w:val="00F316AD"/>
    <w:rsid w:val="00FE5E57"/>
    <w:rsid w:val="241EC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9A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styleId="TitleChar" w:customStyle="1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styleId="SubtitleChar" w:customStyle="1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styleId="Text" w:customStyle="1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styleId="SmallText" w:customStyle="1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16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d1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9ADEAC3DF4ADB9D669527A30D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AE8B-FAB4-4461-BBF7-CBFC7D8B15A8}"/>
      </w:docPartPr>
      <w:docPartBody>
        <w:p w:rsidR="00906A4C" w:rsidRDefault="00906A4C">
          <w:pPr>
            <w:pStyle w:val="EAD9ADEAC3DF4ADB9D669527A30D17CA"/>
          </w:pPr>
          <w:r w:rsidRPr="001700F2">
            <w:t>OBJECTIVE</w:t>
          </w:r>
        </w:p>
      </w:docPartBody>
    </w:docPart>
    <w:docPart>
      <w:docPartPr>
        <w:name w:val="1E79010E4BE34B1B9741EB704A0A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7C32E-C8DE-4BFB-B49F-6770030F1CF2}"/>
      </w:docPartPr>
      <w:docPartBody>
        <w:p w:rsidR="00906A4C" w:rsidRDefault="00906A4C">
          <w:pPr>
            <w:pStyle w:val="1E79010E4BE34B1B9741EB704A0AE357"/>
          </w:pPr>
          <w:r w:rsidRPr="001700F2">
            <w:t>EDUCATION</w:t>
          </w:r>
        </w:p>
      </w:docPartBody>
    </w:docPart>
    <w:docPart>
      <w:docPartPr>
        <w:name w:val="51C27C8F0ACC47AC89994568DD3F4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0D23-C19E-40CE-9EC9-64F8858F63F1}"/>
      </w:docPartPr>
      <w:docPartBody>
        <w:p w:rsidR="00906A4C" w:rsidRDefault="00906A4C">
          <w:pPr>
            <w:pStyle w:val="51C27C8F0ACC47AC89994568DD3F432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B083C503DC644D3595C4A779E43AE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773D-1122-4526-B70F-0F5A7F2911D8}"/>
      </w:docPartPr>
      <w:docPartBody>
        <w:p w:rsidR="00906A4C" w:rsidRDefault="00906A4C">
          <w:pPr>
            <w:pStyle w:val="B083C503DC644D3595C4A779E43AED57"/>
          </w:pPr>
          <w:r w:rsidRPr="001700F2">
            <w:t>EXPERIENCE</w:t>
          </w:r>
        </w:p>
      </w:docPartBody>
    </w:docPart>
    <w:docPart>
      <w:docPartPr>
        <w:name w:val="C113A3A5206B44DCA66BBD3E1185F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DE12-0933-4192-8415-E1319C8CCFF6}"/>
      </w:docPartPr>
      <w:docPartBody>
        <w:p w:rsidR="00906A4C" w:rsidRDefault="00906A4C">
          <w:pPr>
            <w:pStyle w:val="C113A3A5206B44DCA66BBD3E1185FC45"/>
          </w:pPr>
          <w:r w:rsidRPr="00D26A79">
            <w:t>KEY SKILLS</w:t>
          </w:r>
        </w:p>
      </w:docPartBody>
    </w:docPart>
    <w:docPart>
      <w:docPartPr>
        <w:name w:val="CB7802ED04B5467FB4A86E5E4751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FC27-A716-4889-9EFF-68735AF4CF82}"/>
      </w:docPartPr>
      <w:docPartBody>
        <w:p w:rsidR="00906A4C" w:rsidRDefault="00906A4C">
          <w:pPr>
            <w:pStyle w:val="CB7802ED04B5467FB4A86E5E47515FB4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4C"/>
    <w:rsid w:val="0003165D"/>
    <w:rsid w:val="009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9ADEAC3DF4ADB9D669527A30D17CA">
    <w:name w:val="EAD9ADEAC3DF4ADB9D669527A30D17CA"/>
  </w:style>
  <w:style w:type="paragraph" w:customStyle="1" w:styleId="1E79010E4BE34B1B9741EB704A0AE357">
    <w:name w:val="1E79010E4BE34B1B9741EB704A0AE357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51C27C8F0ACC47AC89994568DD3F4321">
    <w:name w:val="51C27C8F0ACC47AC89994568DD3F4321"/>
  </w:style>
  <w:style w:type="paragraph" w:customStyle="1" w:styleId="B083C503DC644D3595C4A779E43AED57">
    <w:name w:val="B083C503DC644D3595C4A779E43AED57"/>
  </w:style>
  <w:style w:type="paragraph" w:customStyle="1" w:styleId="C113A3A5206B44DCA66BBD3E1185FC45">
    <w:name w:val="C113A3A5206B44DCA66BBD3E1185FC45"/>
  </w:style>
  <w:style w:type="paragraph" w:customStyle="1" w:styleId="CB7802ED04B5467FB4A86E5E47515FB4">
    <w:name w:val="CB7802ED04B5467FB4A86E5E47515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Minimalist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Ladd Kramer</lastModifiedBy>
  <revision>2</revision>
  <dcterms:created xsi:type="dcterms:W3CDTF">2022-03-16T02:24:00.0000000Z</dcterms:created>
  <dcterms:modified xsi:type="dcterms:W3CDTF">2022-03-29T01:42:12.6195622Z</dcterms:modified>
</coreProperties>
</file>