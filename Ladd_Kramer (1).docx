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84"/>
        <w:gridCol w:w="3090"/>
        <w:gridCol w:w="3155"/>
      </w:tblGrid>
      <w:tr w:rsidRPr="001700F2" w:rsidR="00F316AD" w:rsidTr="36C10277" w14:paraId="3B6D1416" w14:textId="77777777">
        <w:trPr>
          <w:trHeight w:val="1498"/>
        </w:trPr>
        <w:tc>
          <w:tcPr>
            <w:tcW w:w="9329" w:type="dxa"/>
            <w:gridSpan w:val="3"/>
            <w:tcBorders>
              <w:top w:val="single" w:color="BF9268" w:themeColor="accent2" w:sz="24" w:space="0"/>
              <w:left w:val="single" w:color="BF9268" w:themeColor="accent2" w:sz="24" w:space="0"/>
              <w:bottom w:val="single" w:color="BF9268" w:themeColor="accent2" w:sz="24" w:space="0"/>
              <w:right w:val="single" w:color="BF9268" w:themeColor="accent2" w:sz="24" w:space="0"/>
            </w:tcBorders>
            <w:shd w:val="clear" w:color="auto" w:fill="FFFFFF" w:themeFill="background1"/>
            <w:tcMar/>
          </w:tcPr>
          <w:p w:rsidRPr="00DD08FC" w:rsidR="00F316AD" w:rsidP="00F316AD" w:rsidRDefault="00FE5E57" w14:paraId="502BD3A3" w14:textId="029B5654">
            <w:pPr>
              <w:pStyle w:val="Title"/>
              <w:rPr>
                <w:rFonts w:asciiTheme="majorHAnsi" w:hAnsiTheme="majorHAnsi" w:cstheme="majorHAnsi"/>
              </w:rPr>
            </w:pPr>
            <w:r w:rsidRPr="00DD08FC">
              <w:rPr>
                <w:rFonts w:asciiTheme="majorHAnsi" w:hAnsiTheme="majorHAnsi" w:cstheme="majorHAnsi"/>
                <w:sz w:val="72"/>
                <w:szCs w:val="32"/>
              </w:rPr>
              <w:t>LADD KRAMER</w:t>
            </w:r>
          </w:p>
          <w:p w:rsidRPr="00DD08FC" w:rsidR="00F316AD" w:rsidP="00D20DA9" w:rsidRDefault="00FE5E57" w14:paraId="3C62F566" w14:textId="198D3272">
            <w:pPr>
              <w:pStyle w:val="Subtitle"/>
            </w:pPr>
            <w:r w:rsidRPr="00DD08FC">
              <w:rPr>
                <w:sz w:val="36"/>
                <w:szCs w:val="30"/>
              </w:rPr>
              <w:t xml:space="preserve">Software </w:t>
            </w:r>
            <w:r w:rsidR="00921F0C">
              <w:rPr>
                <w:sz w:val="36"/>
                <w:szCs w:val="30"/>
              </w:rPr>
              <w:t>Engineer</w:t>
            </w:r>
            <w:r w:rsidRPr="00DD08FC" w:rsidR="00F316AD">
              <w:rPr>
                <w:sz w:val="36"/>
                <w:szCs w:val="30"/>
              </w:rPr>
              <w:t xml:space="preserve"> </w:t>
            </w:r>
          </w:p>
        </w:tc>
      </w:tr>
      <w:tr w:rsidRPr="001700F2" w:rsidR="00F316AD" w:rsidTr="36C10277" w14:paraId="7E6E3CDE" w14:textId="77777777">
        <w:trPr>
          <w:trHeight w:val="852"/>
        </w:trPr>
        <w:tc>
          <w:tcPr>
            <w:tcW w:w="3106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FE5E57" w14:paraId="62A85526" w14:textId="5E28D087">
            <w:pPr>
              <w:jc w:val="center"/>
            </w:pPr>
            <w:r w:rsidR="36C10277">
              <w:rPr/>
              <w:t xml:space="preserve">231 </w:t>
            </w:r>
            <w:r w:rsidR="36C10277">
              <w:rPr/>
              <w:t>McCarrey</w:t>
            </w:r>
            <w:r w:rsidR="36C10277">
              <w:rPr/>
              <w:t xml:space="preserve"> St. #9</w:t>
            </w:r>
          </w:p>
        </w:tc>
        <w:tc>
          <w:tcPr>
            <w:tcW w:w="3117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FE5E57" w14:paraId="6ED785BE" w14:textId="7CD0668B">
            <w:pPr>
              <w:jc w:val="center"/>
            </w:pPr>
            <w:r>
              <w:t>(907)-602-6117</w:t>
            </w:r>
          </w:p>
        </w:tc>
        <w:tc>
          <w:tcPr>
            <w:tcW w:w="3104" w:type="dxa"/>
            <w:tcBorders>
              <w:top w:val="single" w:color="BF9268" w:themeColor="accent2" w:sz="24" w:space="0"/>
            </w:tcBorders>
            <w:tcMar/>
            <w:vAlign w:val="center"/>
          </w:tcPr>
          <w:p w:rsidRPr="001700F2" w:rsidR="00F316AD" w:rsidP="00D20DA9" w:rsidRDefault="0002784C" w14:paraId="5D32BC4A" w14:textId="5E5AB265">
            <w:pPr>
              <w:jc w:val="center"/>
            </w:pPr>
            <w:r>
              <w:t>L</w:t>
            </w:r>
            <w:r w:rsidR="00FE5E57">
              <w:t>addkramer7991@live.com</w:t>
            </w:r>
            <w:r w:rsidRPr="001700F2" w:rsidR="00D20DA9">
              <w:t xml:space="preserve"> </w:t>
            </w:r>
          </w:p>
        </w:tc>
      </w:tr>
      <w:tr w:rsidRPr="001700F2" w:rsidR="00CD50FD" w:rsidTr="36C10277" w14:paraId="0BA3FF79" w14:textId="77777777">
        <w:trPr>
          <w:trHeight w:val="243"/>
        </w:trPr>
        <w:tc>
          <w:tcPr>
            <w:tcW w:w="3106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CD50FD" w:rsidRDefault="00CD50FD" w14:paraId="6622169E" w14:textId="77777777"/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687D9F" w14:paraId="44CAA2E9" w14:textId="77777777">
            <w:pPr>
              <w:pStyle w:val="Heading1"/>
            </w:pPr>
            <w:sdt>
              <w:sdtPr>
                <w:id w:val="1460613821"/>
                <w:placeholder>
                  <w:docPart w:val="EAD9ADEAC3DF4ADB9D669527A30D17C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OBJECTIVE</w:t>
                </w:r>
              </w:sdtContent>
            </w:sdt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2CD8939F" w14:textId="77777777"/>
        </w:tc>
      </w:tr>
      <w:tr w:rsidRPr="001700F2" w:rsidR="00CD50FD" w:rsidTr="36C10277" w14:paraId="28A5D85F" w14:textId="77777777">
        <w:trPr>
          <w:trHeight w:val="243"/>
        </w:trPr>
        <w:tc>
          <w:tcPr>
            <w:tcW w:w="3106" w:type="dxa"/>
            <w:tcBorders>
              <w:top w:val="single" w:color="BF9268" w:themeColor="accent2" w:sz="18" w:space="0"/>
            </w:tcBorders>
            <w:tcMar/>
          </w:tcPr>
          <w:p w:rsidRPr="001700F2" w:rsidR="00CD50FD" w:rsidP="00CD50FD" w:rsidRDefault="00CD50FD" w14:paraId="2D8C8E17" w14:textId="77777777"/>
        </w:tc>
        <w:tc>
          <w:tcPr>
            <w:tcW w:w="3117" w:type="dxa"/>
            <w:vMerge/>
            <w:tcMar/>
            <w:vAlign w:val="center"/>
          </w:tcPr>
          <w:p w:rsidRPr="001700F2" w:rsidR="00CD50FD" w:rsidP="0040233B" w:rsidRDefault="00CD50FD" w14:paraId="0433C6A0" w14:textId="77777777">
            <w:pPr>
              <w:pStyle w:val="Heading1"/>
            </w:pPr>
          </w:p>
        </w:tc>
        <w:tc>
          <w:tcPr>
            <w:tcW w:w="3104" w:type="dxa"/>
            <w:tcBorders>
              <w:top w:val="single" w:color="BF9268" w:themeColor="accent2" w:sz="18" w:space="0"/>
            </w:tcBorders>
            <w:tcMar/>
          </w:tcPr>
          <w:p w:rsidRPr="001700F2" w:rsidR="00CD50FD" w:rsidRDefault="00CD50FD" w14:paraId="5157996D" w14:textId="77777777">
            <w:pPr>
              <w:rPr>
                <w:noProof/>
              </w:rPr>
            </w:pPr>
          </w:p>
        </w:tc>
      </w:tr>
      <w:tr w:rsidRPr="001700F2" w:rsidR="0040233B" w:rsidTr="36C10277" w14:paraId="76BC7FBA" w14:textId="77777777">
        <w:trPr>
          <w:trHeight w:val="1368"/>
        </w:trPr>
        <w:tc>
          <w:tcPr>
            <w:tcW w:w="9329" w:type="dxa"/>
            <w:gridSpan w:val="3"/>
            <w:tcMar/>
            <w:vAlign w:val="center"/>
          </w:tcPr>
          <w:p w:rsidRPr="0001285F" w:rsidR="0040233B" w:rsidP="0001285F" w:rsidRDefault="005369DA" w14:paraId="7D6A6BF5" w14:textId="06A74F7E">
            <w:pPr>
              <w:pStyle w:val="Text"/>
              <w:jc w:val="center"/>
              <w:rPr>
                <w:rFonts w:cstheme="minorHAnsi"/>
                <w:sz w:val="24"/>
                <w:szCs w:val="32"/>
              </w:rPr>
            </w:pPr>
            <w:r w:rsidRPr="0001285F">
              <w:rPr>
                <w:rFonts w:cstheme="minorHAnsi"/>
                <w:color w:val="202124"/>
                <w:sz w:val="24"/>
                <w:szCs w:val="32"/>
                <w:shd w:val="clear" w:color="auto" w:fill="FFFFFF"/>
              </w:rPr>
              <w:t xml:space="preserve">To obtain a fresher position as a software engineer in a fast-paced organization where technical skills and creative thinking are useful. A highly motivated software engineer seeking to get a position in a reputed company, where I can use my skills and knowledge to learn new things and grow as a software </w:t>
            </w:r>
            <w:r w:rsidR="00921F0C">
              <w:rPr>
                <w:rFonts w:cstheme="minorHAnsi"/>
                <w:color w:val="202124"/>
                <w:sz w:val="24"/>
                <w:szCs w:val="32"/>
                <w:shd w:val="clear" w:color="auto" w:fill="FFFFFF"/>
              </w:rPr>
              <w:t>engineer</w:t>
            </w:r>
            <w:r w:rsidRPr="0001285F">
              <w:rPr>
                <w:rFonts w:cstheme="minorHAnsi"/>
                <w:color w:val="202124"/>
                <w:sz w:val="24"/>
                <w:szCs w:val="32"/>
                <w:shd w:val="clear" w:color="auto" w:fill="FFFFFF"/>
              </w:rPr>
              <w:t>.</w:t>
            </w:r>
          </w:p>
        </w:tc>
      </w:tr>
      <w:tr w:rsidRPr="001700F2" w:rsidR="00CD50FD" w:rsidTr="36C10277" w14:paraId="76F09A5C" w14:textId="77777777">
        <w:trPr>
          <w:trHeight w:val="255"/>
        </w:trPr>
        <w:tc>
          <w:tcPr>
            <w:tcW w:w="3106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CD50FD" w:rsidP="00D20DA9" w:rsidRDefault="00687D9F" w14:paraId="387CE7CD" w14:textId="77777777">
            <w:pPr>
              <w:pStyle w:val="Heading2"/>
            </w:pPr>
            <w:sdt>
              <w:sdtPr>
                <w:id w:val="-1907296240"/>
                <w:placeholder>
                  <w:docPart w:val="1E79010E4BE34B1B9741EB704A0AE3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1C27C8F0ACC47AC89994568DD3F432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D26A79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D20DA9" w:rsidRDefault="00687D9F" w14:paraId="2AD5663C" w14:textId="77777777">
            <w:pPr>
              <w:pStyle w:val="Heading1"/>
            </w:pPr>
            <w:sdt>
              <w:sdtPr>
                <w:id w:val="-1748876717"/>
                <w:placeholder>
                  <w:docPart w:val="B083C503DC644D3595C4A779E43AED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1700F2" w:rsidR="00D20DA9">
                  <w:t>EXPERIENCE</w:t>
                </w:r>
              </w:sdtContent>
            </w:sdt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RDefault="00CD50FD" w14:paraId="57BFDF91" w14:textId="77777777"/>
        </w:tc>
      </w:tr>
      <w:tr w:rsidRPr="001700F2" w:rsidR="00CD50FD" w:rsidTr="36C10277" w14:paraId="1616157D" w14:textId="77777777">
        <w:trPr>
          <w:trHeight w:val="255"/>
        </w:trPr>
        <w:tc>
          <w:tcPr>
            <w:tcW w:w="3106" w:type="dxa"/>
            <w:vMerge/>
            <w:tcMar/>
            <w:vAlign w:val="center"/>
          </w:tcPr>
          <w:p w:rsidRPr="001700F2" w:rsidR="00CD50FD" w:rsidP="0040233B" w:rsidRDefault="00CD50FD" w14:paraId="075EAFB7" w14:textId="77777777">
            <w:pPr>
              <w:pStyle w:val="Heading2"/>
            </w:pPr>
          </w:p>
        </w:tc>
        <w:tc>
          <w:tcPr>
            <w:tcW w:w="3117" w:type="dxa"/>
            <w:vMerge/>
            <w:tcMar/>
            <w:vAlign w:val="center"/>
          </w:tcPr>
          <w:p w:rsidRPr="001700F2" w:rsidR="00CD50FD" w:rsidP="0040233B" w:rsidRDefault="00CD50FD" w14:paraId="5687AF5C" w14:textId="77777777">
            <w:pPr>
              <w:pStyle w:val="Heading1"/>
            </w:pPr>
          </w:p>
        </w:tc>
        <w:tc>
          <w:tcPr>
            <w:tcW w:w="3104" w:type="dxa"/>
            <w:tcMar/>
          </w:tcPr>
          <w:p w:rsidRPr="001700F2" w:rsidR="00CD50FD" w:rsidRDefault="00CD50FD" w14:paraId="2E5F38E3" w14:textId="77777777"/>
        </w:tc>
      </w:tr>
      <w:tr w:rsidRPr="001700F2" w:rsidR="0040233B" w:rsidTr="36C10277" w14:paraId="715527BF" w14:textId="77777777">
        <w:trPr>
          <w:trHeight w:val="3947"/>
        </w:trPr>
        <w:tc>
          <w:tcPr>
            <w:tcW w:w="3106" w:type="dxa"/>
            <w:shd w:val="clear" w:color="auto" w:fill="F2F2F2" w:themeFill="background1" w:themeFillShade="F2"/>
            <w:tcMar/>
          </w:tcPr>
          <w:p w:rsidRPr="001700F2" w:rsidR="0040233B" w:rsidP="0040233B" w:rsidRDefault="0040233B" w14:paraId="684318A6" w14:textId="77777777">
            <w:pPr>
              <w:pStyle w:val="Text"/>
            </w:pPr>
          </w:p>
          <w:p w:rsidR="00FE5E57" w:rsidP="00B6427B" w:rsidRDefault="00FE5E57" w14:paraId="3668E369" w14:textId="20A99199">
            <w:pPr>
              <w:pStyle w:val="Text"/>
            </w:pPr>
            <w:r w:rsidRPr="00FE5E57">
              <w:rPr>
                <w:b/>
                <w:bCs/>
              </w:rPr>
              <w:t>Charter College</w:t>
            </w:r>
            <w:r>
              <w:t>,</w:t>
            </w:r>
          </w:p>
          <w:p w:rsidR="00FE5E57" w:rsidP="00B6427B" w:rsidRDefault="00FE5E57" w14:paraId="47C464B9" w14:textId="77777777">
            <w:pPr>
              <w:pStyle w:val="Text"/>
              <w:rPr>
                <w:b/>
                <w:bCs/>
              </w:rPr>
            </w:pPr>
            <w:r>
              <w:t xml:space="preserve">Anchorage, AK – </w:t>
            </w:r>
            <w:r w:rsidRPr="00FE5E57">
              <w:rPr>
                <w:b/>
                <w:bCs/>
              </w:rPr>
              <w:t>HVAC/R</w:t>
            </w:r>
          </w:p>
          <w:p w:rsidRPr="00FE5E57" w:rsidR="00FE5E57" w:rsidP="00B6427B" w:rsidRDefault="00FE5E57" w14:paraId="702988ED" w14:textId="3DF3A9C3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EPA Universal</w:t>
            </w:r>
          </w:p>
          <w:p w:rsidRPr="001700F2" w:rsidR="00D20DA9" w:rsidP="00B6427B" w:rsidRDefault="00CC62BE" w14:paraId="01DF8AE9" w14:textId="705FC06D">
            <w:pPr>
              <w:pStyle w:val="Text"/>
            </w:pPr>
            <w:r>
              <w:t>June</w:t>
            </w:r>
            <w:r w:rsidR="00FE5E57">
              <w:t xml:space="preserve"> 2018</w:t>
            </w:r>
          </w:p>
          <w:p w:rsidRPr="001700F2" w:rsidR="00D20DA9" w:rsidP="0040233B" w:rsidRDefault="00D20DA9" w14:paraId="77E0C9EF" w14:textId="77777777">
            <w:pPr>
              <w:pStyle w:val="Text"/>
            </w:pPr>
          </w:p>
        </w:tc>
        <w:tc>
          <w:tcPr>
            <w:tcW w:w="6222" w:type="dxa"/>
            <w:gridSpan w:val="2"/>
            <w:tcMar/>
            <w:vAlign w:val="center"/>
          </w:tcPr>
          <w:p w:rsidRPr="007C4DBD" w:rsidR="00D20DA9" w:rsidP="003D4A78" w:rsidRDefault="003279F0" w14:paraId="05AFC600" w14:textId="285BF029">
            <w:pPr>
              <w:pStyle w:val="SmallText"/>
              <w:rPr>
                <w:sz w:val="24"/>
                <w:szCs w:val="32"/>
              </w:rPr>
            </w:pPr>
            <w:r w:rsidRPr="007C4DBD">
              <w:rPr>
                <w:sz w:val="24"/>
                <w:szCs w:val="32"/>
              </w:rPr>
              <w:t>December 2019 - Current</w:t>
            </w:r>
          </w:p>
          <w:p w:rsidRPr="00D84432" w:rsidR="00D20DA9" w:rsidP="003D4A78" w:rsidRDefault="003279F0" w14:paraId="434B8EE5" w14:textId="7E41245E">
            <w:pPr>
              <w:pStyle w:val="Text"/>
              <w:rPr>
                <w:sz w:val="22"/>
                <w:szCs w:val="28"/>
              </w:rPr>
            </w:pPr>
            <w:r w:rsidRPr="00D84432">
              <w:rPr>
                <w:sz w:val="22"/>
                <w:szCs w:val="28"/>
              </w:rPr>
              <w:t>Heat/Vent Tech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Service Tech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Anchorage School District</w:t>
            </w:r>
          </w:p>
          <w:p w:rsidRPr="007C4DBD" w:rsidR="0040233B" w:rsidP="003D4A78" w:rsidRDefault="0040233B" w14:paraId="44B5B711" w14:textId="2D181B28">
            <w:pPr>
              <w:pStyle w:val="Text"/>
              <w:rPr>
                <w:sz w:val="24"/>
                <w:szCs w:val="32"/>
              </w:rPr>
            </w:pPr>
          </w:p>
          <w:p w:rsidRPr="007C4DBD" w:rsidR="00D20DA9" w:rsidP="003D4A78" w:rsidRDefault="003279F0" w14:paraId="0A3CD2C8" w14:textId="6DFA80B0">
            <w:pPr>
              <w:pStyle w:val="SmallText"/>
              <w:rPr>
                <w:sz w:val="24"/>
                <w:szCs w:val="32"/>
              </w:rPr>
            </w:pPr>
            <w:r w:rsidRPr="007C4DBD">
              <w:rPr>
                <w:sz w:val="24"/>
                <w:szCs w:val="32"/>
              </w:rPr>
              <w:t>June 2017 – December 2019</w:t>
            </w:r>
          </w:p>
          <w:p w:rsidRPr="00D84432" w:rsidR="00D20DA9" w:rsidP="003D4A78" w:rsidRDefault="003279F0" w14:paraId="5A6F00B2" w14:textId="2FFB0C54">
            <w:pPr>
              <w:pStyle w:val="Text"/>
              <w:rPr>
                <w:sz w:val="22"/>
                <w:szCs w:val="28"/>
              </w:rPr>
            </w:pPr>
            <w:r w:rsidRPr="00D84432">
              <w:rPr>
                <w:sz w:val="22"/>
                <w:szCs w:val="28"/>
              </w:rPr>
              <w:t>Service Tech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Handy Man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D20DA9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Weidner Apartment Homes</w:t>
            </w:r>
          </w:p>
          <w:p w:rsidRPr="007C4DBD" w:rsidR="0040233B" w:rsidP="003D4A78" w:rsidRDefault="0040233B" w14:paraId="6F7A95C9" w14:textId="10D6A1FB">
            <w:pPr>
              <w:pStyle w:val="Text"/>
              <w:rPr>
                <w:sz w:val="24"/>
                <w:szCs w:val="32"/>
              </w:rPr>
            </w:pPr>
          </w:p>
          <w:p w:rsidRPr="007C4DBD" w:rsidR="0040233B" w:rsidP="003D4A78" w:rsidRDefault="003279F0" w14:paraId="4CD13A27" w14:textId="04FE5740">
            <w:pPr>
              <w:pStyle w:val="SmallText"/>
              <w:rPr>
                <w:sz w:val="24"/>
                <w:szCs w:val="32"/>
              </w:rPr>
            </w:pPr>
            <w:r w:rsidRPr="007C4DBD">
              <w:rPr>
                <w:sz w:val="24"/>
                <w:szCs w:val="32"/>
              </w:rPr>
              <w:t>September 2015 – December 2019</w:t>
            </w:r>
          </w:p>
          <w:p w:rsidRPr="001700F2" w:rsidR="0040233B" w:rsidP="003D4A78" w:rsidRDefault="007C4DBD" w14:paraId="3CD27812" w14:textId="13D09BA3">
            <w:pPr>
              <w:pStyle w:val="Text"/>
            </w:pPr>
            <w:r w:rsidRPr="00D84432">
              <w:rPr>
                <w:sz w:val="22"/>
                <w:szCs w:val="28"/>
              </w:rPr>
              <w:t>Manager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40233B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>
              <w:rPr>
                <w:sz w:val="22"/>
                <w:szCs w:val="28"/>
              </w:rPr>
              <w:t>Maintenance</w:t>
            </w:r>
            <w:r w:rsidRPr="00D84432" w:rsidR="00D20DA9">
              <w:rPr>
                <w:sz w:val="22"/>
                <w:szCs w:val="28"/>
              </w:rPr>
              <w:t xml:space="preserve"> </w:t>
            </w:r>
            <w:r w:rsidRPr="00D84432" w:rsidR="0040233B">
              <w:rPr>
                <w:color w:val="595959" w:themeColor="text1" w:themeTint="A6"/>
                <w:sz w:val="22"/>
                <w:szCs w:val="28"/>
              </w:rPr>
              <w:t xml:space="preserve">• </w:t>
            </w:r>
            <w:r w:rsidRPr="00D84432" w:rsidR="003279F0">
              <w:rPr>
                <w:sz w:val="22"/>
                <w:szCs w:val="28"/>
              </w:rPr>
              <w:t>Carl’s Jr</w:t>
            </w:r>
            <w:r w:rsidRPr="00D84432" w:rsidR="00715D78">
              <w:rPr>
                <w:sz w:val="22"/>
                <w:szCs w:val="28"/>
              </w:rPr>
              <w:t>.</w:t>
            </w:r>
          </w:p>
        </w:tc>
      </w:tr>
      <w:tr w:rsidRPr="001700F2" w:rsidR="00CD50FD" w:rsidTr="36C10277" w14:paraId="55A92E41" w14:textId="77777777">
        <w:trPr>
          <w:trHeight w:val="315"/>
        </w:trPr>
        <w:tc>
          <w:tcPr>
            <w:tcW w:w="3106" w:type="dxa"/>
            <w:vMerge w:val="restart"/>
            <w:shd w:val="clear" w:color="auto" w:fill="F2F2F2" w:themeFill="background1" w:themeFillShade="F2"/>
            <w:tcMar/>
            <w:vAlign w:val="center"/>
          </w:tcPr>
          <w:p w:rsidRPr="001700F2" w:rsidR="00CD50FD" w:rsidP="00D20DA9" w:rsidRDefault="00687D9F" w14:paraId="6AE2C917" w14:textId="77777777">
            <w:pPr>
              <w:pStyle w:val="Heading2"/>
            </w:pPr>
            <w:sdt>
              <w:sdtPr>
                <w:id w:val="1066377136"/>
                <w:placeholder>
                  <w:docPart w:val="C113A3A5206B44DCA66BBD3E1185FC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D26A79" w:rsidR="00D20DA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CB7802ED04B5467FB4A86E5E47515FB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914100" w:rsid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3D4A78" w:rsidRDefault="008243CA" w14:paraId="19495731" w14:textId="2B29F652">
            <w:pPr>
              <w:pStyle w:val="Heading1"/>
            </w:pPr>
            <w:r>
              <w:t>LANGUAGES</w:t>
            </w:r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3D4A78" w:rsidRDefault="00CD50FD" w14:paraId="2DA2B291" w14:textId="77777777">
            <w:pPr>
              <w:jc w:val="center"/>
            </w:pPr>
          </w:p>
        </w:tc>
      </w:tr>
      <w:tr w:rsidRPr="001700F2" w:rsidR="00CD50FD" w:rsidTr="36C10277" w14:paraId="7BD0E563" w14:textId="77777777">
        <w:trPr>
          <w:trHeight w:val="255"/>
        </w:trPr>
        <w:tc>
          <w:tcPr>
            <w:tcW w:w="3106" w:type="dxa"/>
            <w:vMerge/>
            <w:tcMar/>
            <w:vAlign w:val="center"/>
          </w:tcPr>
          <w:p w:rsidRPr="001700F2" w:rsidR="00CD50FD" w:rsidP="00CD50FD" w:rsidRDefault="00CD50FD" w14:paraId="56605BB0" w14:textId="77777777">
            <w:pPr>
              <w:pStyle w:val="Heading2"/>
              <w:rPr>
                <w:spacing w:val="32"/>
              </w:rPr>
            </w:pPr>
          </w:p>
        </w:tc>
        <w:tc>
          <w:tcPr>
            <w:tcW w:w="3117" w:type="dxa"/>
            <w:vMerge/>
            <w:tcMar/>
            <w:vAlign w:val="center"/>
          </w:tcPr>
          <w:p w:rsidRPr="001700F2" w:rsidR="00CD50FD" w:rsidP="003D4A78" w:rsidRDefault="00CD50FD" w14:paraId="49AA543E" w14:textId="77777777">
            <w:pPr>
              <w:pStyle w:val="Heading1"/>
            </w:pPr>
          </w:p>
        </w:tc>
        <w:tc>
          <w:tcPr>
            <w:tcW w:w="3104" w:type="dxa"/>
            <w:tcMar/>
          </w:tcPr>
          <w:p w:rsidRPr="001700F2" w:rsidR="00CD50FD" w:rsidP="003D4A78" w:rsidRDefault="00CD50FD" w14:paraId="266E982E" w14:textId="77777777">
            <w:pPr>
              <w:jc w:val="center"/>
            </w:pPr>
          </w:p>
        </w:tc>
      </w:tr>
      <w:tr w:rsidRPr="001700F2" w:rsidR="00CD50FD" w:rsidTr="36C10277" w14:paraId="738B5570" w14:textId="77777777">
        <w:trPr>
          <w:trHeight w:val="1620"/>
        </w:trPr>
        <w:tc>
          <w:tcPr>
            <w:tcW w:w="3106" w:type="dxa"/>
            <w:shd w:val="clear" w:color="auto" w:fill="F2F2F2" w:themeFill="background1" w:themeFillShade="F2"/>
            <w:tcMar/>
            <w:vAlign w:val="center"/>
          </w:tcPr>
          <w:p w:rsidR="00E3026C" w:rsidP="00B6427B" w:rsidRDefault="00030B50" w14:paraId="4A8F2562" w14:textId="77777777">
            <w:pPr>
              <w:pStyle w:val="Text"/>
            </w:pPr>
            <w:r>
              <w:t>Troubleshooting</w:t>
            </w:r>
          </w:p>
          <w:p w:rsidR="001926CB" w:rsidP="00B6427B" w:rsidRDefault="00E3026C" w14:paraId="68ABE2B4" w14:textId="77777777">
            <w:pPr>
              <w:pStyle w:val="Text"/>
            </w:pPr>
            <w:r>
              <w:t>Bookkeeping</w:t>
            </w:r>
          </w:p>
          <w:p w:rsidRPr="0075759C" w:rsidR="0075759C" w:rsidP="00B6427B" w:rsidRDefault="001926CB" w14:paraId="4A9187CB" w14:textId="244362D1">
            <w:pPr>
              <w:pStyle w:val="Text"/>
            </w:pPr>
            <w:r>
              <w:t>Leadership</w:t>
            </w:r>
          </w:p>
          <w:p w:rsidR="008B73AB" w:rsidP="00B6427B" w:rsidRDefault="00AC04CF" w14:paraId="539E0F4B" w14:textId="77777777">
            <w:pPr>
              <w:pStyle w:val="Text"/>
            </w:pPr>
            <w:r>
              <w:t>Debugging</w:t>
            </w:r>
          </w:p>
          <w:p w:rsidR="00E3026C" w:rsidP="00B6427B" w:rsidRDefault="008B73AB" w14:paraId="5C74B1D8" w14:textId="4832A34C">
            <w:pPr>
              <w:pStyle w:val="Text"/>
            </w:pPr>
            <w:r>
              <w:t>Perseverance</w:t>
            </w:r>
          </w:p>
          <w:p w:rsidRPr="00E3026C" w:rsidR="00E3026C" w:rsidP="00B6427B" w:rsidRDefault="00E3026C" w14:paraId="6BDFA003" w14:textId="59AF7D5D">
            <w:pPr>
              <w:pStyle w:val="Text"/>
            </w:pPr>
            <w:r>
              <w:t>Diagnostics</w:t>
            </w:r>
          </w:p>
        </w:tc>
        <w:tc>
          <w:tcPr>
            <w:tcW w:w="6222" w:type="dxa"/>
            <w:gridSpan w:val="2"/>
            <w:tcMar/>
            <w:vAlign w:val="center"/>
          </w:tcPr>
          <w:p w:rsidR="008243CA" w:rsidP="003D4A78" w:rsidRDefault="008243CA" w14:paraId="4ECB63F2" w14:textId="77777777">
            <w:pPr>
              <w:pStyle w:val="Text"/>
              <w:jc w:val="center"/>
            </w:pPr>
          </w:p>
          <w:p w:rsidR="008243CA" w:rsidP="003D4A78" w:rsidRDefault="008243CA" w14:paraId="2B8105FB" w14:textId="77777777">
            <w:pPr>
              <w:pStyle w:val="Text"/>
              <w:jc w:val="center"/>
            </w:pPr>
          </w:p>
          <w:p w:rsidRPr="008243CA" w:rsidR="00D20DA9" w:rsidP="003D4A78" w:rsidRDefault="008243CA" w14:paraId="167CFB8E" w14:textId="4476D5DB">
            <w:pPr>
              <w:pStyle w:val="Text"/>
              <w:jc w:val="center"/>
              <w:rPr>
                <w:sz w:val="24"/>
              </w:rPr>
            </w:pPr>
            <w:r w:rsidRPr="008243CA">
              <w:rPr>
                <w:sz w:val="24"/>
              </w:rPr>
              <w:t>HTML, CSS, Python, JavaScript</w:t>
            </w:r>
            <w:r>
              <w:rPr>
                <w:sz w:val="24"/>
              </w:rPr>
              <w:t>.</w:t>
            </w:r>
          </w:p>
          <w:p w:rsidRPr="001700F2" w:rsidR="00D20DA9" w:rsidP="003D4A78" w:rsidRDefault="00D20DA9" w14:paraId="53CB33A7" w14:textId="3C69420F">
            <w:pPr>
              <w:pStyle w:val="Text"/>
              <w:jc w:val="center"/>
            </w:pPr>
          </w:p>
          <w:p w:rsidRPr="001700F2" w:rsidR="00CD50FD" w:rsidP="003D4A78" w:rsidRDefault="00CD50FD" w14:paraId="358968EE" w14:textId="77777777">
            <w:pPr>
              <w:pStyle w:val="Text"/>
              <w:jc w:val="center"/>
            </w:pPr>
          </w:p>
        </w:tc>
      </w:tr>
      <w:tr w:rsidRPr="001700F2" w:rsidR="00CD50FD" w:rsidTr="36C10277" w14:paraId="11873795" w14:textId="77777777">
        <w:trPr>
          <w:trHeight w:val="315"/>
        </w:trPr>
        <w:tc>
          <w:tcPr>
            <w:tcW w:w="3106" w:type="dxa"/>
            <w:vMerge w:val="restart"/>
            <w:shd w:val="clear" w:color="auto" w:fill="F2F2F2" w:themeFill="background1" w:themeFillShade="F2"/>
            <w:tcMar/>
          </w:tcPr>
          <w:p w:rsidRPr="001700F2" w:rsidR="00CD50FD" w:rsidP="00B6427B" w:rsidRDefault="00CD50FD" w14:paraId="4359A7DE" w14:textId="77777777"/>
        </w:tc>
        <w:tc>
          <w:tcPr>
            <w:tcW w:w="3117" w:type="dxa"/>
            <w:vMerge w:val="restart"/>
            <w:shd w:val="clear" w:color="auto" w:fill="303848" w:themeFill="accent1"/>
            <w:tcMar/>
            <w:vAlign w:val="center"/>
          </w:tcPr>
          <w:p w:rsidRPr="001700F2" w:rsidR="00CD50FD" w:rsidP="003D4A78" w:rsidRDefault="00604B59" w14:paraId="6189C4FD" w14:textId="0DFF92C9">
            <w:pPr>
              <w:pStyle w:val="Heading1"/>
            </w:pPr>
            <w:r w:rsidR="241EC33A">
              <w:rPr/>
              <w:t>PROJECTS</w:t>
            </w:r>
          </w:p>
        </w:tc>
        <w:tc>
          <w:tcPr>
            <w:tcW w:w="3104" w:type="dxa"/>
            <w:tcBorders>
              <w:bottom w:val="single" w:color="BF9268" w:themeColor="accent2" w:sz="18" w:space="0"/>
            </w:tcBorders>
            <w:tcMar/>
          </w:tcPr>
          <w:p w:rsidRPr="001700F2" w:rsidR="00CD50FD" w:rsidP="003D4A78" w:rsidRDefault="00CD50FD" w14:paraId="7D5719D7" w14:textId="77777777">
            <w:pPr>
              <w:jc w:val="center"/>
            </w:pPr>
          </w:p>
        </w:tc>
      </w:tr>
      <w:tr w:rsidRPr="001700F2" w:rsidR="00CD50FD" w:rsidTr="36C10277" w14:paraId="1A5D8C64" w14:textId="77777777">
        <w:trPr>
          <w:trHeight w:val="255"/>
        </w:trPr>
        <w:tc>
          <w:tcPr>
            <w:tcW w:w="3106" w:type="dxa"/>
            <w:vMerge/>
            <w:tcMar/>
          </w:tcPr>
          <w:p w:rsidRPr="001700F2" w:rsidR="00CD50FD" w:rsidRDefault="00CD50FD" w14:paraId="0B6C06F4" w14:textId="77777777"/>
        </w:tc>
        <w:tc>
          <w:tcPr>
            <w:tcW w:w="3117" w:type="dxa"/>
            <w:vMerge/>
            <w:tcMar/>
            <w:vAlign w:val="center"/>
          </w:tcPr>
          <w:p w:rsidRPr="001700F2" w:rsidR="00CD50FD" w:rsidP="003D4A78" w:rsidRDefault="00CD50FD" w14:paraId="4A537E7B" w14:textId="77777777">
            <w:pPr>
              <w:pStyle w:val="Heading1"/>
            </w:pPr>
          </w:p>
        </w:tc>
        <w:tc>
          <w:tcPr>
            <w:tcW w:w="3104" w:type="dxa"/>
            <w:tcMar/>
          </w:tcPr>
          <w:p w:rsidRPr="001700F2" w:rsidR="00CD50FD" w:rsidP="003D4A78" w:rsidRDefault="00CD50FD" w14:paraId="0028053C" w14:textId="77777777">
            <w:pPr>
              <w:jc w:val="center"/>
            </w:pPr>
          </w:p>
        </w:tc>
      </w:tr>
      <w:tr w:rsidRPr="001700F2" w:rsidR="00CD50FD" w:rsidTr="36C10277" w14:paraId="49840B07" w14:textId="77777777">
        <w:trPr>
          <w:trHeight w:val="1584"/>
        </w:trPr>
        <w:tc>
          <w:tcPr>
            <w:tcW w:w="3106" w:type="dxa"/>
            <w:shd w:val="clear" w:color="auto" w:fill="F2F2F2" w:themeFill="background1" w:themeFillShade="F2"/>
            <w:tcMar/>
          </w:tcPr>
          <w:p w:rsidRPr="001700F2" w:rsidR="00CD50FD" w:rsidRDefault="00CD50FD" w14:paraId="11DF97A6" w14:textId="77777777"/>
        </w:tc>
        <w:tc>
          <w:tcPr>
            <w:tcW w:w="6222" w:type="dxa"/>
            <w:gridSpan w:val="2"/>
            <w:tcMar/>
            <w:vAlign w:val="center"/>
          </w:tcPr>
          <w:p w:rsidR="008243CA" w:rsidP="003D4A78" w:rsidRDefault="008243CA" w14:paraId="2A7FB43C" w14:textId="77777777">
            <w:pPr>
              <w:pStyle w:val="Text"/>
              <w:jc w:val="center"/>
            </w:pPr>
          </w:p>
          <w:p w:rsidRPr="008243CA" w:rsidR="00CD50FD" w:rsidP="241EC33A" w:rsidRDefault="008243CA" w14:paraId="45859A1D" w14:textId="5B6C3234">
            <w:pPr>
              <w:pStyle w:val="Text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36C10277" w:rsidR="36C10277">
              <w:rPr>
                <w:b w:val="1"/>
                <w:bCs w:val="1"/>
                <w:sz w:val="24"/>
                <w:szCs w:val="24"/>
              </w:rPr>
              <w:t>Tetris</w:t>
            </w:r>
          </w:p>
          <w:p w:rsidR="36C10277" w:rsidP="36C10277" w:rsidRDefault="36C10277" w14:paraId="37F4302A" w14:textId="3EEF0B91">
            <w:pPr>
              <w:pStyle w:val="Normal"/>
              <w:bidi w:val="0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6C10277" w:rsidR="36C1027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https://github.com/SL103/Code/</w:t>
            </w:r>
            <w:r w:rsidRPr="36C10277" w:rsidR="36C1027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tree/main/</w:t>
            </w:r>
            <w:r w:rsidRPr="36C10277" w:rsidR="36C1027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tetris</w:t>
            </w:r>
          </w:p>
          <w:p w:rsidRPr="008243CA" w:rsidR="00CD50FD" w:rsidP="241EC33A" w:rsidRDefault="008243CA" w14:paraId="59E53736" w14:textId="4D062A4B">
            <w:pPr>
              <w:pStyle w:val="Text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color w:val="404040" w:themeColor="text1" w:themeTint="BF" w:themeShade="FF"/>
                <w:sz w:val="20"/>
                <w:szCs w:val="20"/>
              </w:rPr>
            </w:pPr>
            <w:r w:rsidRPr="241EC33A" w:rsidR="241EC33A">
              <w:rPr>
                <w:sz w:val="24"/>
                <w:szCs w:val="24"/>
              </w:rPr>
              <w:t>A classic game that is proficiently emulated from VS Studio, JavaScript and a good amount of debugging.</w:t>
            </w:r>
          </w:p>
        </w:tc>
      </w:tr>
    </w:tbl>
    <w:sectPr w:rsidRPr="001700F2" w:rsidR="00C55D85" w:rsidSect="00F316AD">
      <w:headerReference w:type="default" r:id="rId6"/>
      <w:pgSz w:w="12240" w:h="15840" w:orient="portrait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D9F" w:rsidP="00F316AD" w:rsidRDefault="00687D9F" w14:paraId="569FFD29" w14:textId="77777777">
      <w:r>
        <w:separator/>
      </w:r>
    </w:p>
  </w:endnote>
  <w:endnote w:type="continuationSeparator" w:id="0">
    <w:p w:rsidR="00687D9F" w:rsidP="00F316AD" w:rsidRDefault="00687D9F" w14:paraId="294090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D9F" w:rsidP="00F316AD" w:rsidRDefault="00687D9F" w14:paraId="164DA1EC" w14:textId="77777777">
      <w:r>
        <w:separator/>
      </w:r>
    </w:p>
  </w:footnote>
  <w:footnote w:type="continuationSeparator" w:id="0">
    <w:p w:rsidR="00687D9F" w:rsidP="00F316AD" w:rsidRDefault="00687D9F" w14:paraId="0EB0CD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Pr="001700F2" w:rsidR="00F316AD" w:rsidRDefault="00F316AD" w14:paraId="51768919" w14:textId="77777777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0C9767" wp14:editId="081904B7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fillcolor="#303848 [3204]" stroked="f" w14:anchorId="100C7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7"/>
    <w:rsid w:val="0001285F"/>
    <w:rsid w:val="0002784C"/>
    <w:rsid w:val="00030B50"/>
    <w:rsid w:val="000C096D"/>
    <w:rsid w:val="000E0BE8"/>
    <w:rsid w:val="001674B9"/>
    <w:rsid w:val="001700F2"/>
    <w:rsid w:val="001871FF"/>
    <w:rsid w:val="001926CB"/>
    <w:rsid w:val="001F4150"/>
    <w:rsid w:val="002037C4"/>
    <w:rsid w:val="0029715D"/>
    <w:rsid w:val="003279F0"/>
    <w:rsid w:val="003459E5"/>
    <w:rsid w:val="003C636B"/>
    <w:rsid w:val="003D4A78"/>
    <w:rsid w:val="0040233B"/>
    <w:rsid w:val="00404F84"/>
    <w:rsid w:val="00417663"/>
    <w:rsid w:val="004D0355"/>
    <w:rsid w:val="004E6224"/>
    <w:rsid w:val="005369DA"/>
    <w:rsid w:val="005925BC"/>
    <w:rsid w:val="005A7A1C"/>
    <w:rsid w:val="005D2581"/>
    <w:rsid w:val="005E3B5C"/>
    <w:rsid w:val="00604B59"/>
    <w:rsid w:val="00617740"/>
    <w:rsid w:val="00687D9F"/>
    <w:rsid w:val="006A3A9E"/>
    <w:rsid w:val="006B2E64"/>
    <w:rsid w:val="006C60E6"/>
    <w:rsid w:val="00715D78"/>
    <w:rsid w:val="0075759C"/>
    <w:rsid w:val="007C4DBD"/>
    <w:rsid w:val="00802059"/>
    <w:rsid w:val="008243CA"/>
    <w:rsid w:val="0089710E"/>
    <w:rsid w:val="008B73AB"/>
    <w:rsid w:val="008E5D2E"/>
    <w:rsid w:val="00914100"/>
    <w:rsid w:val="00921F0C"/>
    <w:rsid w:val="00A31A76"/>
    <w:rsid w:val="00A74E15"/>
    <w:rsid w:val="00AC04CF"/>
    <w:rsid w:val="00B6427B"/>
    <w:rsid w:val="00C55D85"/>
    <w:rsid w:val="00C576D3"/>
    <w:rsid w:val="00CC62BE"/>
    <w:rsid w:val="00CD50FD"/>
    <w:rsid w:val="00D20DA9"/>
    <w:rsid w:val="00D26A79"/>
    <w:rsid w:val="00D319A8"/>
    <w:rsid w:val="00D84432"/>
    <w:rsid w:val="00DC23B9"/>
    <w:rsid w:val="00DD08FC"/>
    <w:rsid w:val="00DD5C35"/>
    <w:rsid w:val="00E3026C"/>
    <w:rsid w:val="00EA03EF"/>
    <w:rsid w:val="00F1592B"/>
    <w:rsid w:val="00F316AD"/>
    <w:rsid w:val="00FE5E57"/>
    <w:rsid w:val="241EC33A"/>
    <w:rsid w:val="36C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89A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styleId="TitleChar" w:customStyle="1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styleId="SubtitleChar" w:customStyle="1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styleId="Heading1Char" w:customStyle="1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styleId="Text" w:customStyle="1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styleId="SmallText" w:customStyle="1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styleId="Accent" w:customStyle="1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167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dd1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9ADEAC3DF4ADB9D669527A30D1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AE8B-FAB4-4461-BBF7-CBFC7D8B15A8}"/>
      </w:docPartPr>
      <w:docPartBody>
        <w:p w:rsidR="00906A4C" w:rsidRDefault="00906A4C">
          <w:pPr>
            <w:pStyle w:val="EAD9ADEAC3DF4ADB9D669527A30D17CA"/>
          </w:pPr>
          <w:r w:rsidRPr="001700F2">
            <w:t>OBJECTIVE</w:t>
          </w:r>
        </w:p>
      </w:docPartBody>
    </w:docPart>
    <w:docPart>
      <w:docPartPr>
        <w:name w:val="1E79010E4BE34B1B9741EB704A0A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7C32E-C8DE-4BFB-B49F-6770030F1CF2}"/>
      </w:docPartPr>
      <w:docPartBody>
        <w:p w:rsidR="00906A4C" w:rsidRDefault="00906A4C">
          <w:pPr>
            <w:pStyle w:val="1E79010E4BE34B1B9741EB704A0AE357"/>
          </w:pPr>
          <w:r w:rsidRPr="001700F2">
            <w:t>EDUCATION</w:t>
          </w:r>
        </w:p>
      </w:docPartBody>
    </w:docPart>
    <w:docPart>
      <w:docPartPr>
        <w:name w:val="51C27C8F0ACC47AC89994568DD3F4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0D23-C19E-40CE-9EC9-64F8858F63F1}"/>
      </w:docPartPr>
      <w:docPartBody>
        <w:p w:rsidR="00906A4C" w:rsidRDefault="00906A4C">
          <w:pPr>
            <w:pStyle w:val="51C27C8F0ACC47AC89994568DD3F432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B083C503DC644D3595C4A779E43AE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773D-1122-4526-B70F-0F5A7F2911D8}"/>
      </w:docPartPr>
      <w:docPartBody>
        <w:p w:rsidR="00906A4C" w:rsidRDefault="00906A4C">
          <w:pPr>
            <w:pStyle w:val="B083C503DC644D3595C4A779E43AED57"/>
          </w:pPr>
          <w:r w:rsidRPr="001700F2">
            <w:t>EXPERIENCE</w:t>
          </w:r>
        </w:p>
      </w:docPartBody>
    </w:docPart>
    <w:docPart>
      <w:docPartPr>
        <w:name w:val="C113A3A5206B44DCA66BBD3E1185F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DE12-0933-4192-8415-E1319C8CCFF6}"/>
      </w:docPartPr>
      <w:docPartBody>
        <w:p w:rsidR="00906A4C" w:rsidRDefault="00906A4C">
          <w:pPr>
            <w:pStyle w:val="C113A3A5206B44DCA66BBD3E1185FC45"/>
          </w:pPr>
          <w:r w:rsidRPr="00D26A79">
            <w:t>KEY SKILLS</w:t>
          </w:r>
        </w:p>
      </w:docPartBody>
    </w:docPart>
    <w:docPart>
      <w:docPartPr>
        <w:name w:val="CB7802ED04B5467FB4A86E5E4751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FFC27-A716-4889-9EFF-68735AF4CF82}"/>
      </w:docPartPr>
      <w:docPartBody>
        <w:p w:rsidR="00906A4C" w:rsidRDefault="00906A4C">
          <w:pPr>
            <w:pStyle w:val="CB7802ED04B5467FB4A86E5E47515FB4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4C"/>
    <w:rsid w:val="0003165D"/>
    <w:rsid w:val="009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9ADEAC3DF4ADB9D669527A30D17CA">
    <w:name w:val="EAD9ADEAC3DF4ADB9D669527A30D17CA"/>
  </w:style>
  <w:style w:type="paragraph" w:customStyle="1" w:styleId="1E79010E4BE34B1B9741EB704A0AE357">
    <w:name w:val="1E79010E4BE34B1B9741EB704A0AE357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51C27C8F0ACC47AC89994568DD3F4321">
    <w:name w:val="51C27C8F0ACC47AC89994568DD3F4321"/>
  </w:style>
  <w:style w:type="paragraph" w:customStyle="1" w:styleId="B083C503DC644D3595C4A779E43AED57">
    <w:name w:val="B083C503DC644D3595C4A779E43AED57"/>
  </w:style>
  <w:style w:type="paragraph" w:customStyle="1" w:styleId="C113A3A5206B44DCA66BBD3E1185FC45">
    <w:name w:val="C113A3A5206B44DCA66BBD3E1185FC45"/>
  </w:style>
  <w:style w:type="paragraph" w:customStyle="1" w:styleId="CB7802ED04B5467FB4A86E5E47515FB4">
    <w:name w:val="CB7802ED04B5467FB4A86E5E47515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Minimalist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Ladd Kramer</lastModifiedBy>
  <revision>3</revision>
  <dcterms:created xsi:type="dcterms:W3CDTF">2022-03-16T02:24:00.0000000Z</dcterms:created>
  <dcterms:modified xsi:type="dcterms:W3CDTF">2022-04-13T05:38:09.4948283Z</dcterms:modified>
</coreProperties>
</file>